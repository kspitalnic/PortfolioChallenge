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F4ED" w14:textId="0271F0A1" w:rsidR="00816216" w:rsidRPr="009B4B9F" w:rsidRDefault="000B05A6" w:rsidP="009B4B9F">
      <w:pPr>
        <w:pStyle w:val="Title"/>
        <w:spacing w:after="0"/>
        <w:rPr>
          <w:sz w:val="28"/>
          <w:szCs w:val="1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EDAF2C" wp14:editId="676E294B">
                <wp:simplePos x="0" y="0"/>
                <wp:positionH relativeFrom="column">
                  <wp:posOffset>5203133</wp:posOffset>
                </wp:positionH>
                <wp:positionV relativeFrom="paragraph">
                  <wp:posOffset>-145184</wp:posOffset>
                </wp:positionV>
                <wp:extent cx="1245235" cy="540616"/>
                <wp:effectExtent l="38100" t="38100" r="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45235" cy="54061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E68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08.5pt;margin-top:-12.65pt;width:100.45pt;height:4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">
                <v:imagedata r:id="rId9" o:title=""/>
              </v:shape>
            </w:pict>
          </mc:Fallback>
        </mc:AlternateContent>
      </w:r>
      <w:r w:rsidR="008E4DD9" w:rsidRPr="009B4B9F">
        <w:rPr>
          <w:sz w:val="28"/>
          <w:szCs w:val="11"/>
        </w:rPr>
        <w:t xml:space="preserve">Kate </w:t>
      </w:r>
      <w:proofErr w:type="spellStart"/>
      <w:r w:rsidR="008E4DD9" w:rsidRPr="009B4B9F">
        <w:rPr>
          <w:sz w:val="28"/>
          <w:szCs w:val="11"/>
        </w:rPr>
        <w:t>Spitalnic</w:t>
      </w:r>
      <w:proofErr w:type="spellEnd"/>
    </w:p>
    <w:p w14:paraId="165B1113" w14:textId="5FC417F3" w:rsidR="00141A4C" w:rsidRDefault="008E4DD9" w:rsidP="009B4B9F">
      <w:pPr>
        <w:spacing w:after="0"/>
        <w:contextualSpacing/>
      </w:pPr>
      <w:r>
        <w:t>258 Woodridge Drive, Saunderstown, RI 02874</w:t>
      </w:r>
      <w:r w:rsidR="00141A4C">
        <w:t> | </w:t>
      </w:r>
      <w:r>
        <w:t>(401)595-2905</w:t>
      </w:r>
      <w:r w:rsidR="00141A4C">
        <w:t> | </w:t>
      </w:r>
      <w:hyperlink r:id="rId10" w:history="1">
        <w:r w:rsidR="009B4B9F" w:rsidRPr="00DB1FFE">
          <w:rPr>
            <w:rStyle w:val="Hyperlink"/>
          </w:rPr>
          <w:t>kspitalnic@lifespan.org</w:t>
        </w:r>
      </w:hyperlink>
    </w:p>
    <w:p w14:paraId="7B8EF861" w14:textId="252D500E" w:rsidR="009B4B9F" w:rsidRDefault="009B4B9F" w:rsidP="009B4B9F">
      <w:pPr>
        <w:spacing w:after="0"/>
        <w:contextualSpacing/>
      </w:pPr>
    </w:p>
    <w:p w14:paraId="527F0E3F" w14:textId="7BB0BF4A" w:rsidR="006270A9" w:rsidRDefault="00500D08" w:rsidP="009B4B9F">
      <w:pPr>
        <w:pStyle w:val="Heading1"/>
        <w:spacing w:before="0" w:after="0"/>
        <w:rPr>
          <w:sz w:val="24"/>
          <w:szCs w:val="24"/>
        </w:rPr>
      </w:pPr>
      <w:sdt>
        <w:sdtPr>
          <w:rPr>
            <w:sz w:val="24"/>
            <w:szCs w:val="24"/>
          </w:rPr>
          <w:alias w:val="Education:"/>
          <w:tag w:val="Education:"/>
          <w:id w:val="807127995"/>
          <w:placeholder>
            <w:docPart w:val="BBDDA052381C2E4897D4CCC67D97ABDD"/>
          </w:placeholder>
          <w:temporary/>
          <w:showingPlcHdr/>
          <w15:appearance w15:val="hidden"/>
        </w:sdtPr>
        <w:sdtEndPr/>
        <w:sdtContent>
          <w:r w:rsidR="009D5933" w:rsidRPr="00EA3DCB">
            <w:rPr>
              <w:sz w:val="24"/>
              <w:szCs w:val="24"/>
            </w:rPr>
            <w:t>Education</w:t>
          </w:r>
        </w:sdtContent>
      </w:sdt>
    </w:p>
    <w:p w14:paraId="2309040C" w14:textId="554875E2" w:rsidR="00651288" w:rsidRPr="004622D7" w:rsidRDefault="00651288" w:rsidP="00651288">
      <w:pPr>
        <w:pStyle w:val="Heading3"/>
        <w:rPr>
          <w:color w:val="000000" w:themeColor="text1"/>
        </w:rPr>
      </w:pPr>
      <w:r>
        <w:rPr>
          <w:color w:val="000000" w:themeColor="text1"/>
        </w:rPr>
        <w:t>University of Connecticut Coding Bootcamp</w:t>
      </w:r>
      <w:r w:rsidRPr="004622D7">
        <w:rPr>
          <w:color w:val="000000" w:themeColor="text1"/>
        </w:rPr>
        <w:t xml:space="preserve"> | </w:t>
      </w:r>
      <w:r>
        <w:rPr>
          <w:color w:val="000000" w:themeColor="text1"/>
        </w:rPr>
        <w:t>November 2021 – May 2022</w:t>
      </w:r>
      <w:r w:rsidRPr="004622D7">
        <w:rPr>
          <w:color w:val="000000" w:themeColor="text1"/>
        </w:rPr>
        <w:t xml:space="preserve"> </w:t>
      </w:r>
    </w:p>
    <w:p w14:paraId="46A780E7" w14:textId="22461763" w:rsidR="00651288" w:rsidRPr="00651288" w:rsidRDefault="00651288" w:rsidP="009B4B9F">
      <w:pPr>
        <w:pStyle w:val="ListBullet"/>
        <w:spacing w:after="0" w:line="240" w:lineRule="auto"/>
      </w:pPr>
      <w:r>
        <w:t>Currently enrolled in the</w:t>
      </w:r>
      <w:r w:rsidR="00734B83">
        <w:t xml:space="preserve"> web development coding bootcamp at the</w:t>
      </w:r>
      <w:r>
        <w:t xml:space="preserve"> University of Connecticut </w:t>
      </w:r>
    </w:p>
    <w:p w14:paraId="6F52642B" w14:textId="43517AE9" w:rsidR="006270A9" w:rsidRPr="004622D7" w:rsidRDefault="008E4DD9" w:rsidP="00C61B4F">
      <w:pPr>
        <w:pStyle w:val="Heading3"/>
        <w:rPr>
          <w:color w:val="000000" w:themeColor="text1"/>
        </w:rPr>
      </w:pPr>
      <w:r w:rsidRPr="004622D7">
        <w:rPr>
          <w:color w:val="000000" w:themeColor="text1"/>
        </w:rPr>
        <w:t xml:space="preserve">Bachelor of Arts </w:t>
      </w:r>
      <w:r w:rsidR="009D5933" w:rsidRPr="004622D7">
        <w:rPr>
          <w:color w:val="000000" w:themeColor="text1"/>
        </w:rPr>
        <w:t>| </w:t>
      </w:r>
      <w:r w:rsidRPr="004622D7">
        <w:rPr>
          <w:color w:val="000000" w:themeColor="text1"/>
        </w:rPr>
        <w:t>May 2020</w:t>
      </w:r>
      <w:r w:rsidR="009D5933" w:rsidRPr="004622D7">
        <w:rPr>
          <w:color w:val="000000" w:themeColor="text1"/>
        </w:rPr>
        <w:t> | </w:t>
      </w:r>
      <w:r w:rsidRPr="004622D7">
        <w:rPr>
          <w:color w:val="000000" w:themeColor="text1"/>
        </w:rPr>
        <w:t xml:space="preserve">Providence College </w:t>
      </w:r>
    </w:p>
    <w:p w14:paraId="46D9CB4B" w14:textId="60624EA5" w:rsidR="006270A9" w:rsidRPr="009B4B9F" w:rsidRDefault="008E4DD9" w:rsidP="009B4B9F">
      <w:pPr>
        <w:pStyle w:val="ListBullet"/>
        <w:spacing w:after="0" w:line="240" w:lineRule="auto"/>
      </w:pPr>
      <w:r w:rsidRPr="009B4B9F">
        <w:t>Major: Psychology</w:t>
      </w:r>
    </w:p>
    <w:p w14:paraId="2C58D7E3" w14:textId="74B08E8D" w:rsidR="006270A9" w:rsidRPr="009B4B9F" w:rsidRDefault="008E4DD9" w:rsidP="009B4B9F">
      <w:pPr>
        <w:pStyle w:val="ListBullet"/>
        <w:spacing w:after="0" w:line="240" w:lineRule="auto"/>
      </w:pPr>
      <w:r w:rsidRPr="009B4B9F">
        <w:t>Cumulative GPA: 3.97/4.0</w:t>
      </w:r>
    </w:p>
    <w:p w14:paraId="675ED88F" w14:textId="0D954ECE" w:rsidR="006270A9" w:rsidRDefault="008E4DD9" w:rsidP="009B4B9F">
      <w:pPr>
        <w:pStyle w:val="ListBullet"/>
        <w:spacing w:after="0" w:line="240" w:lineRule="auto"/>
      </w:pPr>
      <w:r w:rsidRPr="009B4B9F">
        <w:t>Honors: Deans List; Psi Chi International Psychology Honors Society</w:t>
      </w:r>
    </w:p>
    <w:p w14:paraId="397D6A13" w14:textId="5CCCBB5A" w:rsidR="009B4B9F" w:rsidRPr="009B4B9F" w:rsidRDefault="009B4B9F" w:rsidP="009B4B9F">
      <w:pPr>
        <w:pStyle w:val="ListBullet"/>
        <w:numPr>
          <w:ilvl w:val="0"/>
          <w:numId w:val="0"/>
        </w:numPr>
        <w:spacing w:after="0" w:line="240" w:lineRule="auto"/>
        <w:ind w:left="216" w:hanging="216"/>
      </w:pPr>
    </w:p>
    <w:p w14:paraId="61C44FD6" w14:textId="7C271588" w:rsidR="009B4B9F" w:rsidRPr="00EA3DCB" w:rsidRDefault="00E64B48" w:rsidP="009B4B9F">
      <w:pPr>
        <w:pStyle w:val="Heading1"/>
        <w:spacing w:before="0" w:after="0"/>
        <w:rPr>
          <w:sz w:val="24"/>
          <w:szCs w:val="24"/>
        </w:rPr>
      </w:pPr>
      <w:r w:rsidRPr="00EA3DCB">
        <w:rPr>
          <w:sz w:val="24"/>
          <w:szCs w:val="24"/>
        </w:rPr>
        <w:t xml:space="preserve">Work </w:t>
      </w:r>
      <w:r w:rsidR="008E4DD9" w:rsidRPr="00EA3DCB">
        <w:rPr>
          <w:sz w:val="24"/>
          <w:szCs w:val="24"/>
        </w:rPr>
        <w:t>Experience</w:t>
      </w:r>
    </w:p>
    <w:p w14:paraId="531C5D2E" w14:textId="4622D778" w:rsidR="006270A9" w:rsidRPr="004622D7" w:rsidRDefault="0068545E" w:rsidP="00C61B4F">
      <w:pPr>
        <w:pStyle w:val="Heading3"/>
        <w:rPr>
          <w:color w:val="000000" w:themeColor="text1"/>
        </w:rPr>
      </w:pPr>
      <w:r w:rsidRPr="004622D7">
        <w:rPr>
          <w:color w:val="000000" w:themeColor="text1"/>
        </w:rPr>
        <w:t>Research Assist</w:t>
      </w:r>
      <w:r w:rsidR="004622D7" w:rsidRPr="004622D7">
        <w:rPr>
          <w:color w:val="000000" w:themeColor="text1"/>
        </w:rPr>
        <w:t>an</w:t>
      </w:r>
      <w:r w:rsidRPr="004622D7">
        <w:rPr>
          <w:color w:val="000000" w:themeColor="text1"/>
        </w:rPr>
        <w:t>t</w:t>
      </w:r>
      <w:r w:rsidR="009D5933" w:rsidRPr="004622D7">
        <w:rPr>
          <w:color w:val="000000" w:themeColor="text1"/>
        </w:rPr>
        <w:t> |</w:t>
      </w:r>
      <w:r w:rsidR="00B308CC">
        <w:rPr>
          <w:color w:val="000000" w:themeColor="text1"/>
        </w:rPr>
        <w:t xml:space="preserve"> The Miriam Hospital</w:t>
      </w:r>
      <w:r w:rsidR="00B308CC" w:rsidRPr="004622D7">
        <w:rPr>
          <w:color w:val="000000" w:themeColor="text1"/>
        </w:rPr>
        <w:t xml:space="preserve"> </w:t>
      </w:r>
      <w:r w:rsidR="009D5933" w:rsidRPr="004622D7">
        <w:rPr>
          <w:color w:val="000000" w:themeColor="text1"/>
        </w:rPr>
        <w:t>| </w:t>
      </w:r>
      <w:r w:rsidRPr="004622D7">
        <w:rPr>
          <w:color w:val="000000" w:themeColor="text1"/>
        </w:rPr>
        <w:t xml:space="preserve">October 2020 – Present </w:t>
      </w:r>
    </w:p>
    <w:p w14:paraId="3A35D8D1" w14:textId="020BBEC2" w:rsidR="00B308CC" w:rsidRDefault="00B308CC" w:rsidP="009B4B9F">
      <w:pPr>
        <w:pStyle w:val="ListBullet"/>
        <w:spacing w:after="0" w:line="240" w:lineRule="auto"/>
      </w:pPr>
      <w:r>
        <w:t>Lifespan Center for Behavioral and Preventative Medicine</w:t>
      </w:r>
    </w:p>
    <w:p w14:paraId="59676D31" w14:textId="0865540B" w:rsidR="0068545E" w:rsidRDefault="0068545E" w:rsidP="009B4B9F">
      <w:pPr>
        <w:pStyle w:val="ListBullet"/>
        <w:spacing w:after="0" w:line="240" w:lineRule="auto"/>
      </w:pPr>
      <w:r w:rsidRPr="009B4B9F">
        <w:t xml:space="preserve">Transport and handle </w:t>
      </w:r>
      <w:r w:rsidR="000904F9">
        <w:t>study</w:t>
      </w:r>
      <w:r w:rsidRPr="009B4B9F">
        <w:t xml:space="preserve"> </w:t>
      </w:r>
      <w:r w:rsidR="00BE2065">
        <w:t xml:space="preserve">specimens </w:t>
      </w:r>
      <w:r w:rsidRPr="009B4B9F">
        <w:t xml:space="preserve"> </w:t>
      </w:r>
    </w:p>
    <w:p w14:paraId="291C834C" w14:textId="24492F2E" w:rsidR="006F0EAC" w:rsidRPr="009B4B9F" w:rsidRDefault="006F0EAC" w:rsidP="009B4B9F">
      <w:pPr>
        <w:pStyle w:val="ListBullet"/>
        <w:spacing w:after="0" w:line="240" w:lineRule="auto"/>
      </w:pPr>
      <w:r>
        <w:t>Data organization</w:t>
      </w:r>
    </w:p>
    <w:p w14:paraId="6FD4CC96" w14:textId="2B3B4C7F" w:rsidR="0068545E" w:rsidRPr="009B4B9F" w:rsidRDefault="000904F9" w:rsidP="009B4B9F">
      <w:pPr>
        <w:pStyle w:val="ListBullet"/>
        <w:spacing w:after="0" w:line="240" w:lineRule="auto"/>
      </w:pPr>
      <w:r>
        <w:t xml:space="preserve">Administer participant </w:t>
      </w:r>
      <w:r w:rsidR="0068545E" w:rsidRPr="009B4B9F">
        <w:t xml:space="preserve">interviews, questionnaires, and cognitive computer tasks </w:t>
      </w:r>
    </w:p>
    <w:p w14:paraId="05507355" w14:textId="1E506C10" w:rsidR="009B4B9F" w:rsidRPr="009B4B9F" w:rsidRDefault="0068545E" w:rsidP="00EA3DCB">
      <w:pPr>
        <w:pStyle w:val="ListBullet"/>
        <w:spacing w:after="0" w:line="240" w:lineRule="auto"/>
      </w:pPr>
      <w:r w:rsidRPr="009B4B9F">
        <w:t>Manuscript and grant proof</w:t>
      </w:r>
      <w:r w:rsidR="000904F9">
        <w:t>-</w:t>
      </w:r>
      <w:r w:rsidRPr="009B4B9F">
        <w:t xml:space="preserve">reading </w:t>
      </w:r>
    </w:p>
    <w:p w14:paraId="76B4A3C5" w14:textId="5201004A" w:rsidR="006270A9" w:rsidRPr="004622D7" w:rsidRDefault="0068545E" w:rsidP="00C61B4F">
      <w:pPr>
        <w:pStyle w:val="Heading3"/>
        <w:rPr>
          <w:color w:val="000000" w:themeColor="text1"/>
        </w:rPr>
      </w:pPr>
      <w:r w:rsidRPr="004622D7">
        <w:rPr>
          <w:color w:val="000000" w:themeColor="text1"/>
        </w:rPr>
        <w:t>Shopper Team Member</w:t>
      </w:r>
      <w:r w:rsidR="009D5933" w:rsidRPr="004622D7">
        <w:rPr>
          <w:color w:val="000000" w:themeColor="text1"/>
        </w:rPr>
        <w:t> | </w:t>
      </w:r>
      <w:r w:rsidRPr="004622D7">
        <w:rPr>
          <w:color w:val="000000" w:themeColor="text1"/>
        </w:rPr>
        <w:t>Amazon - Whole Foods</w:t>
      </w:r>
      <w:r w:rsidR="009D5933" w:rsidRPr="004622D7">
        <w:rPr>
          <w:color w:val="000000" w:themeColor="text1"/>
        </w:rPr>
        <w:t> | </w:t>
      </w:r>
      <w:r w:rsidRPr="004622D7">
        <w:rPr>
          <w:color w:val="000000" w:themeColor="text1"/>
        </w:rPr>
        <w:t xml:space="preserve">November 2020 – Present </w:t>
      </w:r>
    </w:p>
    <w:p w14:paraId="4313FB34" w14:textId="77777777" w:rsidR="0068545E" w:rsidRPr="009B4B9F" w:rsidRDefault="0068545E" w:rsidP="009B4B9F">
      <w:pPr>
        <w:pStyle w:val="ListBullet"/>
        <w:spacing w:after="0" w:line="240" w:lineRule="auto"/>
      </w:pPr>
      <w:r w:rsidRPr="009B4B9F">
        <w:t>Fulfil online grocery shopping orders through Amazon for customer delivery and pick-up</w:t>
      </w:r>
    </w:p>
    <w:p w14:paraId="1A39F684" w14:textId="41F9EF40" w:rsidR="009B4B9F" w:rsidRDefault="0068545E" w:rsidP="00EA3DCB">
      <w:pPr>
        <w:pStyle w:val="ListBullet"/>
        <w:spacing w:after="0" w:line="240" w:lineRule="auto"/>
      </w:pPr>
      <w:r w:rsidRPr="009B4B9F">
        <w:t xml:space="preserve">Inventory-check and cleaning </w:t>
      </w:r>
    </w:p>
    <w:p w14:paraId="272CD35A" w14:textId="2A601BE6" w:rsidR="007E275E" w:rsidRPr="004622D7" w:rsidRDefault="007E275E" w:rsidP="007E275E">
      <w:pPr>
        <w:pStyle w:val="Heading3"/>
        <w:rPr>
          <w:color w:val="000000" w:themeColor="text1"/>
        </w:rPr>
      </w:pPr>
      <w:r>
        <w:rPr>
          <w:color w:val="000000" w:themeColor="text1"/>
        </w:rPr>
        <w:t>Lift Attendant and Rental Tech</w:t>
      </w:r>
      <w:r w:rsidRPr="004622D7">
        <w:rPr>
          <w:color w:val="000000" w:themeColor="text1"/>
        </w:rPr>
        <w:t>| </w:t>
      </w:r>
      <w:r>
        <w:rPr>
          <w:color w:val="000000" w:themeColor="text1"/>
        </w:rPr>
        <w:t>Yawgoo Valley</w:t>
      </w:r>
      <w:r w:rsidRPr="004622D7">
        <w:rPr>
          <w:color w:val="000000" w:themeColor="text1"/>
        </w:rPr>
        <w:t>| January 20</w:t>
      </w:r>
      <w:r>
        <w:rPr>
          <w:color w:val="000000" w:themeColor="text1"/>
        </w:rPr>
        <w:t xml:space="preserve">21 </w:t>
      </w:r>
      <w:r w:rsidRPr="004622D7">
        <w:rPr>
          <w:color w:val="000000" w:themeColor="text1"/>
        </w:rPr>
        <w:t xml:space="preserve">– </w:t>
      </w:r>
      <w:r>
        <w:rPr>
          <w:color w:val="000000" w:themeColor="text1"/>
        </w:rPr>
        <w:t>Present</w:t>
      </w:r>
    </w:p>
    <w:p w14:paraId="71F03E62" w14:textId="7C2B0785" w:rsidR="0068545E" w:rsidRDefault="007E275E" w:rsidP="00BE2065">
      <w:pPr>
        <w:pStyle w:val="ListBullet"/>
        <w:spacing w:after="0" w:line="240" w:lineRule="auto"/>
      </w:pPr>
      <w:r>
        <w:t>Seasonal ski and snowboard chair lift attendant and rental technician</w:t>
      </w:r>
    </w:p>
    <w:p w14:paraId="348B5FCA" w14:textId="77777777" w:rsidR="009B4B9F" w:rsidRPr="009B4B9F" w:rsidRDefault="009B4B9F" w:rsidP="009B4B9F">
      <w:pPr>
        <w:pStyle w:val="ListBullet"/>
        <w:numPr>
          <w:ilvl w:val="0"/>
          <w:numId w:val="0"/>
        </w:numPr>
        <w:spacing w:after="0" w:line="240" w:lineRule="auto"/>
        <w:ind w:left="216" w:hanging="216"/>
      </w:pPr>
    </w:p>
    <w:p w14:paraId="5629C7C8" w14:textId="78A184A6" w:rsidR="009B4B9F" w:rsidRPr="00EA3DCB" w:rsidRDefault="00E64B48" w:rsidP="009B4B9F">
      <w:pPr>
        <w:pStyle w:val="Heading1"/>
        <w:spacing w:before="0" w:after="0"/>
        <w:rPr>
          <w:sz w:val="24"/>
          <w:szCs w:val="24"/>
        </w:rPr>
      </w:pPr>
      <w:r w:rsidRPr="00EA3DCB">
        <w:rPr>
          <w:sz w:val="24"/>
          <w:szCs w:val="24"/>
        </w:rPr>
        <w:t>Volunteer Experience</w:t>
      </w:r>
    </w:p>
    <w:p w14:paraId="054FD141" w14:textId="33B193D2" w:rsidR="007E275E" w:rsidRDefault="007E275E" w:rsidP="007E275E">
      <w:pPr>
        <w:pStyle w:val="Heading3"/>
        <w:rPr>
          <w:color w:val="000000" w:themeColor="text1"/>
        </w:rPr>
      </w:pPr>
      <w:r>
        <w:rPr>
          <w:color w:val="000000" w:themeColor="text1"/>
        </w:rPr>
        <w:t>Habitat for Humanity</w:t>
      </w:r>
      <w:r w:rsidRPr="004622D7">
        <w:rPr>
          <w:color w:val="000000" w:themeColor="text1"/>
        </w:rPr>
        <w:t> | </w:t>
      </w:r>
      <w:r>
        <w:rPr>
          <w:color w:val="000000" w:themeColor="text1"/>
        </w:rPr>
        <w:t>South County, Rhode Island</w:t>
      </w:r>
      <w:r w:rsidRPr="004622D7">
        <w:rPr>
          <w:color w:val="000000" w:themeColor="text1"/>
        </w:rPr>
        <w:t> | </w:t>
      </w:r>
      <w:r>
        <w:rPr>
          <w:color w:val="000000" w:themeColor="text1"/>
        </w:rPr>
        <w:t>November 2021 – Present</w:t>
      </w:r>
    </w:p>
    <w:p w14:paraId="3E80BA07" w14:textId="63AFCB29" w:rsidR="007E275E" w:rsidRDefault="007E275E" w:rsidP="007E275E">
      <w:pPr>
        <w:pStyle w:val="ListBullet"/>
        <w:spacing w:after="0" w:line="240" w:lineRule="auto"/>
      </w:pPr>
      <w:r>
        <w:t>Construction volunteer</w:t>
      </w:r>
    </w:p>
    <w:p w14:paraId="46665E6F" w14:textId="77777777" w:rsidR="00BE2065" w:rsidRPr="00EA3DCB" w:rsidRDefault="00BE2065" w:rsidP="00BE2065">
      <w:pPr>
        <w:pStyle w:val="Heading3"/>
        <w:rPr>
          <w:color w:val="000000" w:themeColor="text1"/>
        </w:rPr>
      </w:pPr>
      <w:r w:rsidRPr="00EA3DCB">
        <w:rPr>
          <w:color w:val="000000" w:themeColor="text1"/>
        </w:rPr>
        <w:t xml:space="preserve">Research Assistant | Brown University | June 2020 – June 2021 </w:t>
      </w:r>
    </w:p>
    <w:p w14:paraId="6A11C2AD" w14:textId="19CC849C" w:rsidR="00BE2065" w:rsidRDefault="00BE2065" w:rsidP="00BE2065">
      <w:pPr>
        <w:pStyle w:val="ListBullet"/>
        <w:spacing w:after="0" w:line="240" w:lineRule="auto"/>
      </w:pPr>
      <w:proofErr w:type="spellStart"/>
      <w:r w:rsidRPr="009B4B9F">
        <w:t>Sloman</w:t>
      </w:r>
      <w:proofErr w:type="spellEnd"/>
      <w:r w:rsidRPr="009B4B9F">
        <w:t xml:space="preserve"> Lab R</w:t>
      </w:r>
      <w:r>
        <w:t>A</w:t>
      </w:r>
      <w:r w:rsidRPr="009B4B9F">
        <w:t xml:space="preserve">– Annotation of narrative discourse, </w:t>
      </w:r>
      <w:r>
        <w:t xml:space="preserve">lab </w:t>
      </w:r>
      <w:r w:rsidRPr="009B4B9F">
        <w:t>meetings</w:t>
      </w:r>
      <w:r>
        <w:t>, poster publications</w:t>
      </w:r>
    </w:p>
    <w:p w14:paraId="110A3EFE" w14:textId="77777777" w:rsidR="00BE2065" w:rsidRPr="004622D7" w:rsidRDefault="00BE2065" w:rsidP="00BE2065">
      <w:pPr>
        <w:pStyle w:val="Heading3"/>
        <w:rPr>
          <w:color w:val="000000" w:themeColor="text1"/>
        </w:rPr>
      </w:pPr>
      <w:r w:rsidRPr="004622D7">
        <w:rPr>
          <w:color w:val="000000" w:themeColor="text1"/>
        </w:rPr>
        <w:t xml:space="preserve">Research Assistant | Providence College | January 2019 – May 2020 </w:t>
      </w:r>
    </w:p>
    <w:p w14:paraId="560821EC" w14:textId="511F4B19" w:rsidR="00BE2065" w:rsidRPr="007E275E" w:rsidRDefault="00BE2065" w:rsidP="00BE2065">
      <w:pPr>
        <w:pStyle w:val="ListBullet"/>
        <w:spacing w:after="0" w:line="240" w:lineRule="auto"/>
      </w:pPr>
      <w:r w:rsidRPr="009B4B9F">
        <w:t>Cognition Lab Research Assistant – Run participants, data collection, literature search,</w:t>
      </w:r>
      <w:r>
        <w:t xml:space="preserve"> lab </w:t>
      </w:r>
      <w:r w:rsidRPr="009B4B9F">
        <w:t>meetings</w:t>
      </w:r>
    </w:p>
    <w:p w14:paraId="62621F11" w14:textId="596C0016" w:rsidR="0068545E" w:rsidRPr="004622D7" w:rsidRDefault="00E64B48" w:rsidP="00C61B4F">
      <w:pPr>
        <w:pStyle w:val="Heading3"/>
        <w:rPr>
          <w:color w:val="000000" w:themeColor="text1"/>
        </w:rPr>
      </w:pPr>
      <w:r w:rsidRPr="004622D7">
        <w:rPr>
          <w:color w:val="000000" w:themeColor="text1"/>
        </w:rPr>
        <w:t xml:space="preserve">Research </w:t>
      </w:r>
      <w:r w:rsidR="004622D7">
        <w:rPr>
          <w:color w:val="000000" w:themeColor="text1"/>
        </w:rPr>
        <w:t>A</w:t>
      </w:r>
      <w:r w:rsidR="004622D7" w:rsidRPr="004622D7">
        <w:rPr>
          <w:color w:val="000000" w:themeColor="text1"/>
        </w:rPr>
        <w:t>ssistant</w:t>
      </w:r>
      <w:r w:rsidR="0068545E" w:rsidRPr="004622D7">
        <w:rPr>
          <w:color w:val="000000" w:themeColor="text1"/>
        </w:rPr>
        <w:t> | </w:t>
      </w:r>
      <w:r w:rsidRPr="004622D7">
        <w:rPr>
          <w:color w:val="000000" w:themeColor="text1"/>
        </w:rPr>
        <w:t>University of Colorado, Boulder</w:t>
      </w:r>
      <w:r w:rsidR="0068545E" w:rsidRPr="004622D7">
        <w:rPr>
          <w:color w:val="000000" w:themeColor="text1"/>
        </w:rPr>
        <w:t> | </w:t>
      </w:r>
      <w:r w:rsidRPr="004622D7">
        <w:rPr>
          <w:color w:val="000000" w:themeColor="text1"/>
        </w:rPr>
        <w:t xml:space="preserve">May 2019 – August 2019 </w:t>
      </w:r>
    </w:p>
    <w:p w14:paraId="001004A2" w14:textId="0159372B" w:rsidR="009B4B9F" w:rsidRPr="009B4B9F" w:rsidRDefault="00E64B48" w:rsidP="00EA3DCB">
      <w:pPr>
        <w:pStyle w:val="ListBullet"/>
        <w:spacing w:after="0" w:line="240" w:lineRule="auto"/>
      </w:pPr>
      <w:r w:rsidRPr="009B4B9F">
        <w:t>Cognitive Development Center R</w:t>
      </w:r>
      <w:r w:rsidR="00BE2065">
        <w:t xml:space="preserve">A </w:t>
      </w:r>
      <w:r w:rsidRPr="009B4B9F">
        <w:t xml:space="preserve">- Run participants, data collection, literature search, </w:t>
      </w:r>
      <w:r w:rsidR="00BE2065">
        <w:t>lab meetings</w:t>
      </w:r>
    </w:p>
    <w:p w14:paraId="71E83B2A" w14:textId="56686431" w:rsidR="00E64B48" w:rsidRPr="00B308CC" w:rsidRDefault="00E64B48" w:rsidP="00C61B4F">
      <w:pPr>
        <w:pStyle w:val="Heading3"/>
        <w:rPr>
          <w:color w:val="000000" w:themeColor="text1"/>
        </w:rPr>
      </w:pPr>
      <w:r w:rsidRPr="00B308CC">
        <w:rPr>
          <w:color w:val="000000" w:themeColor="text1"/>
        </w:rPr>
        <w:t xml:space="preserve">Mentor | America Reads | February 2018 – June 2018 </w:t>
      </w:r>
    </w:p>
    <w:p w14:paraId="7532BB35" w14:textId="03341229" w:rsidR="00E64B48" w:rsidRDefault="00E64B48" w:rsidP="009B4B9F">
      <w:pPr>
        <w:pStyle w:val="ListBullet"/>
        <w:spacing w:after="0" w:line="240" w:lineRule="auto"/>
      </w:pPr>
      <w:r w:rsidRPr="009B4B9F">
        <w:t xml:space="preserve">Work with students in underdeveloped school systems to strengthen skills and enhance a positive learning experience </w:t>
      </w:r>
    </w:p>
    <w:p w14:paraId="4F0BEB1F" w14:textId="77777777" w:rsidR="009B4B9F" w:rsidRPr="009B4B9F" w:rsidRDefault="009B4B9F" w:rsidP="009B4B9F">
      <w:pPr>
        <w:pStyle w:val="ListBullet"/>
        <w:numPr>
          <w:ilvl w:val="0"/>
          <w:numId w:val="0"/>
        </w:numPr>
        <w:spacing w:after="0" w:line="240" w:lineRule="auto"/>
      </w:pPr>
    </w:p>
    <w:p w14:paraId="664D8C67" w14:textId="6EB71964" w:rsidR="00EA3DCB" w:rsidRPr="00EA3DCB" w:rsidRDefault="00E64B48" w:rsidP="009B4B9F">
      <w:pPr>
        <w:pStyle w:val="Heading1"/>
        <w:spacing w:before="0" w:after="0"/>
        <w:rPr>
          <w:sz w:val="24"/>
          <w:szCs w:val="24"/>
        </w:rPr>
      </w:pPr>
      <w:r w:rsidRPr="00EA3DCB">
        <w:rPr>
          <w:sz w:val="24"/>
          <w:szCs w:val="24"/>
        </w:rPr>
        <w:t xml:space="preserve">Skills and Certifications </w:t>
      </w:r>
    </w:p>
    <w:p w14:paraId="4D536D9A" w14:textId="20F76182" w:rsidR="00E64B48" w:rsidRPr="009B4B9F" w:rsidRDefault="00BE2065" w:rsidP="009B4B9F">
      <w:pPr>
        <w:pStyle w:val="ListBullet"/>
        <w:spacing w:after="0" w:line="240" w:lineRule="auto"/>
      </w:pPr>
      <w:r>
        <w:rPr>
          <w:i/>
          <w:iCs/>
        </w:rPr>
        <w:t>Technical</w:t>
      </w:r>
      <w:r w:rsidR="00E64B48" w:rsidRPr="009B4B9F">
        <w:t xml:space="preserve">: </w:t>
      </w:r>
      <w:r>
        <w:t xml:space="preserve">JavaScript, HTML, CSS, Node, </w:t>
      </w:r>
      <w:r w:rsidR="009D5330">
        <w:t xml:space="preserve">Git, APIs, Object Oriented Programming, Microsoft Office, </w:t>
      </w:r>
      <w:r w:rsidR="00E64B48" w:rsidRPr="009B4B9F">
        <w:t xml:space="preserve">Experience with SPSS, </w:t>
      </w:r>
      <w:proofErr w:type="spellStart"/>
      <w:r w:rsidR="00E64B48" w:rsidRPr="009B4B9F">
        <w:t>REDCap</w:t>
      </w:r>
      <w:proofErr w:type="spellEnd"/>
      <w:r w:rsidR="00E64B48" w:rsidRPr="009B4B9F">
        <w:t xml:space="preserve">, </w:t>
      </w:r>
      <w:proofErr w:type="spellStart"/>
      <w:r w:rsidR="00E64B48" w:rsidRPr="009B4B9F">
        <w:t>PsychoP</w:t>
      </w:r>
      <w:r w:rsidR="009B4B9F" w:rsidRPr="009B4B9F">
        <w:t>y</w:t>
      </w:r>
      <w:proofErr w:type="spellEnd"/>
      <w:r w:rsidR="009B4B9F" w:rsidRPr="009B4B9F">
        <w:t>, and Python</w:t>
      </w:r>
    </w:p>
    <w:p w14:paraId="314C45CD" w14:textId="05A03EAA" w:rsidR="00EA3DCB" w:rsidRDefault="009B4B9F" w:rsidP="009B4B9F">
      <w:pPr>
        <w:pStyle w:val="ListBullet"/>
        <w:spacing w:after="0" w:line="240" w:lineRule="auto"/>
      </w:pPr>
      <w:r w:rsidRPr="00055DC0">
        <w:rPr>
          <w:i/>
          <w:iCs/>
        </w:rPr>
        <w:t>Certifications</w:t>
      </w:r>
      <w:r w:rsidRPr="009B4B9F">
        <w:t>: Certified Personal Trainer–National Academy of Sports Medicine</w:t>
      </w:r>
      <w:r w:rsidR="00770BAF">
        <w:t xml:space="preserve"> (08/2021)</w:t>
      </w:r>
      <w:r w:rsidRPr="009B4B9F">
        <w:t>; CPR</w:t>
      </w:r>
      <w:r w:rsidR="00734B83">
        <w:t>; AED</w:t>
      </w:r>
    </w:p>
    <w:p w14:paraId="2DC09206" w14:textId="77777777" w:rsidR="00EA3DCB" w:rsidRPr="00EA3DCB" w:rsidRDefault="00EA3DCB" w:rsidP="00B308CC">
      <w:pPr>
        <w:pStyle w:val="ListBullet"/>
        <w:numPr>
          <w:ilvl w:val="0"/>
          <w:numId w:val="0"/>
        </w:numPr>
        <w:spacing w:after="0" w:line="240" w:lineRule="auto"/>
        <w:ind w:left="216"/>
      </w:pPr>
    </w:p>
    <w:p w14:paraId="37307FB8" w14:textId="561E97EC" w:rsidR="009B4B9F" w:rsidRPr="00EA3DCB" w:rsidRDefault="009B4B9F" w:rsidP="009B4B9F">
      <w:pPr>
        <w:pStyle w:val="Heading1"/>
        <w:spacing w:before="0" w:after="0"/>
        <w:rPr>
          <w:sz w:val="24"/>
          <w:szCs w:val="24"/>
        </w:rPr>
      </w:pPr>
      <w:r w:rsidRPr="00EA3DCB">
        <w:rPr>
          <w:sz w:val="24"/>
          <w:szCs w:val="24"/>
        </w:rPr>
        <w:t xml:space="preserve">Leadership and Activities </w:t>
      </w:r>
    </w:p>
    <w:p w14:paraId="35D62BCA" w14:textId="7EFD81F3" w:rsidR="0068545E" w:rsidRPr="009B4B9F" w:rsidRDefault="009B4B9F" w:rsidP="00B308CC">
      <w:pPr>
        <w:pStyle w:val="ListBullet"/>
        <w:spacing w:after="0" w:line="240" w:lineRule="auto"/>
      </w:pPr>
      <w:r>
        <w:t xml:space="preserve">Percussion </w:t>
      </w:r>
      <w:r w:rsidR="00770BAF">
        <w:t>–</w:t>
      </w:r>
      <w:r>
        <w:t xml:space="preserve"> </w:t>
      </w:r>
      <w:r w:rsidR="00770BAF">
        <w:t xml:space="preserve">Running Club; </w:t>
      </w:r>
      <w:r w:rsidRPr="009B4B9F">
        <w:t>Jazz Combo; Drumline; Rhode Island All State Band; International Honors Band European Tour; Marching, Pep, Jazz, and Symphonic Band</w:t>
      </w:r>
    </w:p>
    <w:sectPr w:rsidR="0068545E" w:rsidRPr="009B4B9F" w:rsidSect="00617B26">
      <w:footerReference w:type="default" r:id="rId11"/>
      <w:headerReference w:type="firs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FF04" w14:textId="77777777" w:rsidR="00500D08" w:rsidRDefault="00500D08">
      <w:pPr>
        <w:spacing w:after="0"/>
      </w:pPr>
      <w:r>
        <w:separator/>
      </w:r>
    </w:p>
  </w:endnote>
  <w:endnote w:type="continuationSeparator" w:id="0">
    <w:p w14:paraId="2334871E" w14:textId="77777777" w:rsidR="00500D08" w:rsidRDefault="00500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5E5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28FC" w14:textId="77777777" w:rsidR="00500D08" w:rsidRDefault="00500D08">
      <w:pPr>
        <w:spacing w:after="0"/>
      </w:pPr>
      <w:r>
        <w:separator/>
      </w:r>
    </w:p>
  </w:footnote>
  <w:footnote w:type="continuationSeparator" w:id="0">
    <w:p w14:paraId="2F351FC4" w14:textId="77777777" w:rsidR="00500D08" w:rsidRDefault="00500D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7F65CB3F74FBF046B93C3C56628B520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FED2FE8" w14:textId="63859F2C" w:rsidR="00EA3DCB" w:rsidRDefault="00BE2065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February 7</w:t>
        </w:r>
        <w:r w:rsidR="00B308CC">
          <w:rPr>
            <w:color w:val="7F7F7F" w:themeColor="text1" w:themeTint="80"/>
          </w:rPr>
          <w:t>, 202</w:t>
        </w:r>
        <w:r>
          <w:rPr>
            <w:color w:val="7F7F7F" w:themeColor="text1" w:themeTint="80"/>
          </w:rPr>
          <w:t>2</w:t>
        </w:r>
      </w:p>
    </w:sdtContent>
  </w:sdt>
  <w:p w14:paraId="2BE6EBA2" w14:textId="77777777" w:rsidR="00EA3DCB" w:rsidRDefault="00EA3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5815E5A"/>
    <w:multiLevelType w:val="hybridMultilevel"/>
    <w:tmpl w:val="C714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D9"/>
    <w:rsid w:val="00055DC0"/>
    <w:rsid w:val="000904F9"/>
    <w:rsid w:val="000A4F59"/>
    <w:rsid w:val="000B05A6"/>
    <w:rsid w:val="00141A4C"/>
    <w:rsid w:val="0015632C"/>
    <w:rsid w:val="001B29CF"/>
    <w:rsid w:val="0028220F"/>
    <w:rsid w:val="0028548C"/>
    <w:rsid w:val="00356C14"/>
    <w:rsid w:val="004622D7"/>
    <w:rsid w:val="004B4DAD"/>
    <w:rsid w:val="00500D08"/>
    <w:rsid w:val="006013E6"/>
    <w:rsid w:val="00617B26"/>
    <w:rsid w:val="006270A9"/>
    <w:rsid w:val="00651288"/>
    <w:rsid w:val="00652472"/>
    <w:rsid w:val="00675956"/>
    <w:rsid w:val="00681034"/>
    <w:rsid w:val="0068545E"/>
    <w:rsid w:val="006F0EAC"/>
    <w:rsid w:val="00734B83"/>
    <w:rsid w:val="00770BAF"/>
    <w:rsid w:val="007E275E"/>
    <w:rsid w:val="007F03AF"/>
    <w:rsid w:val="00816216"/>
    <w:rsid w:val="0087734B"/>
    <w:rsid w:val="008E4DD9"/>
    <w:rsid w:val="009B4B9F"/>
    <w:rsid w:val="009D5330"/>
    <w:rsid w:val="009D5933"/>
    <w:rsid w:val="00A20CB2"/>
    <w:rsid w:val="00A9445D"/>
    <w:rsid w:val="00B308CC"/>
    <w:rsid w:val="00BD768D"/>
    <w:rsid w:val="00BE2065"/>
    <w:rsid w:val="00C61B4F"/>
    <w:rsid w:val="00C61F8E"/>
    <w:rsid w:val="00E4585E"/>
    <w:rsid w:val="00E64B48"/>
    <w:rsid w:val="00E83E4B"/>
    <w:rsid w:val="00E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AFBCD"/>
  <w15:chartTrackingRefBased/>
  <w15:docId w15:val="{A50A602A-ED81-8E41-8288-936BAE61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B4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B4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B4B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61B4F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7E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spitalnic@lifespan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e/Downloads/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DA052381C2E4897D4CCC67D97A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72D40-A8B4-BB4B-B009-BF65910DD5D5}"/>
      </w:docPartPr>
      <w:docPartBody>
        <w:p w:rsidR="00D526B8" w:rsidRDefault="0025016C">
          <w:pPr>
            <w:pStyle w:val="BBDDA052381C2E4897D4CCC67D97ABDD"/>
          </w:pPr>
          <w:r>
            <w:t>Education</w:t>
          </w:r>
        </w:p>
      </w:docPartBody>
    </w:docPart>
    <w:docPart>
      <w:docPartPr>
        <w:name w:val="7F65CB3F74FBF046B93C3C56628B5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9EF40-DD12-A842-9718-8DAFC26A438A}"/>
      </w:docPartPr>
      <w:docPartBody>
        <w:p w:rsidR="00D526B8" w:rsidRDefault="001C2F63" w:rsidP="001C2F63">
          <w:pPr>
            <w:pStyle w:val="7F65CB3F74FBF046B93C3C56628B520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63"/>
    <w:rsid w:val="0017355B"/>
    <w:rsid w:val="001C2F63"/>
    <w:rsid w:val="0025016C"/>
    <w:rsid w:val="002F2491"/>
    <w:rsid w:val="00353648"/>
    <w:rsid w:val="00855F4A"/>
    <w:rsid w:val="009125F9"/>
    <w:rsid w:val="00C0505A"/>
    <w:rsid w:val="00CB2975"/>
    <w:rsid w:val="00D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DA052381C2E4897D4CCC67D97ABDD">
    <w:name w:val="BBDDA052381C2E4897D4CCC67D97ABDD"/>
  </w:style>
  <w:style w:type="paragraph" w:customStyle="1" w:styleId="7F65CB3F74FBF046B93C3C56628B5203">
    <w:name w:val="7F65CB3F74FBF046B93C3C56628B5203"/>
    <w:rsid w:val="001C2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3T17:22:39.90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0 257 8027,'12'35'0,"-4"-16"0,-1 1 0,-2-1 0,-1 2 0,2 0 0,1 1 0,-1 1 0,0 1 0,0 1 0,1 0 0,0 3 0,0 1 0,0 1 0,-1 2-110,1 3 0,0 1 0,-1-2 0,-1-2 110,-1-2 0,0-2 0,0-3 0,-1-1 36,0-4 0,0-1 1,1 11-37,1 2 0,3-5 0,2-2 0,2-14 0,1-23 0,-5-3 0,-1-6 0,1-11 0,0-4 0,-2 8 0,0 0 0,0-2 0,0 4 0,-1-2 0,0-1 0,1 2 0,1-10 0,1 1 0,-1-1-93,1 2 0,0 1 1,-1 0-1,0 4 1,0 2-1,0 1 93,1-3 0,0 3 0,-2 3 0,1 2 78,-2 4 1,0 0-1,0-1 1,0 0-79,4-15 0,0 3 0,-3 10 0,-4 17 0,-8 22 0,-7 14 0,2-6 0,-2 1 0,0 2 0,0 0 0,-1 0 0,0 0 0,0 2 0,1 0 0,1-5 0,2-1 0,0 0 0,0-1 0,2-3 0,2-1 0,1-1 0,0-1 0,1 2 0,1 0 0,2 15 0,10-6 0,13-5 0,-4-15 0,2-1 0,3 1 0,1 0 0,2 1 0,1 1 0,-3-1 0,-1 0 0,0 0 0,0 0 143,-1 1 0,1 0 1,-5-1-1,0-1-143,17 10 0,-3-3 0,2-1 0,-3-5 0,0-4 0,-1-11 0,0-10 0,-13 0 0,-2-4 0,1-6 0,-3-2 0,2-5 0,-1-1-130,-4 8 1,-2 0 0,1-1 0,0-1 0,-1-1-1,1 1 130,-1-3 0,0 0 0,0 1 0,-1 3 0,-1 1 0,0-1 0,0 1 0,0 0 0,-1 0 0,2-10 0,-1 1-28,-2 9 1,-1 0 0,1 1 0,0-6 0,-1 3 27,-1 4 0,-1 1 0,1-12 0,-2 5 0,0 3 0,0-2 0,-3 14 0,-2 9 0,-1 26 0,2-3 0,1 4 0,-1 6 0,2 3 0,0-7 0,1 1 0,1 0 0,-1 7 0,0 1 0,1 0-77,0 3 1,0 1 0,1 0 0,-1-7-1,1 0 1,0 0 0,0 0 76,1 0 0,-1 0 0,1 0 0,-1 0 0,1 0 0,0 0 0,0 0 0,0 0 0,1-2 0,-1 0 0,0-1 0,1 2 0,-1 0 0,1 1 0,0 0 0,0-1 0,1 6 0,0-1 0,1 1 0,-1 0 0,1 1 0,0-1 0,1 1 0,-1-1 0,2 0 0,0 0 0,0-1 0,1 0 0,1 0 0,-1-1 0,1 0 0</inkml:trace>
  <inkml:trace contextRef="#ctx0" brushRef="#br0" timeOffset="418">588 627 8027,'29'-2'0,"12"0"0,-14 2 0,2 0 0,6 0 0,1-1 0,-7 0 0,1 0 0,2-1 0,7 1 0,2-2 0,2 1-354,-9 0 1,0-1 0,1 1-1,1-1 1,3 0 0,1-1-1,0 1 1,0-1 353,-5 1 0,1-1 0,-2 1 0,2-1-135,1 0 0,2-1 1,-1 0-1,-1 1 1,-4-1-1,0 0 1,0 0-1,-1 0 1,9-2-1,-1 0 1,1 0-1</inkml:trace>
  <inkml:trace contextRef="#ctx0" brushRef="#br0" timeOffset="4691">1687 1109 8027,'15'-22'0,"0"0"0,-7 7 0,3-3 0,3-4 0,2-5 0,-6 11 0,1-2 0,-1-1 0,1-1 0,1-4 0,-1-1 0,3-5 0,-2-1-187,1-3 1,-1 0-1,-2 8 1,-1 0-1,-1 0 187,1-1 0,-1-1 0,0 1 0,0 0 0,0 0 0,0-1 0,0 2 0,-1 0 0,0 1 0,2-9 0,0 1 56,-4 9 0,0 0 1,0-1-1,0 1-56,-1 4 0,-1-1 0,1 0 0,0 0 0,-1-9 0,1 4 0,-2 7 0,0 6 0,0 8 0,-1 23 0,-1 15 0,0-8 0,-1 3 0,0 5 0,0 2 0,-1-10 0,1 1 0,-2 1-17,0 2 1,0 1 0,-1-1 0,-1 1 0,0-1 0,0 1 16,-1 0 0,-1 0 0,0-1 0,1-4 0,-1 0 0,0-1 0,-4 11 0,-1 0 0,1-5 0,-2 0 0,0 0 0,-1-1 0,0-3 0,-1-2 0,1-4 0,0-1 0,-2-2 0,0-1 0,-3 1 0,0-3 0,-17 3 0,-3-6 0,1-14 0,10-10 0,0-11 0,10 0 0,2-4 0,5 2 402,2-2 1,4 5-403,3 3 0,9 6 0,6 6 0,7 7 0,7 9 0,6 8 0,-15-6 0,0 1 0,2 0 0,1 0 0,-3-1 0,0-1 0,19 4 0,2-3 0,-5-6 0,5-2 0,-7-11 0,-7-8 0,-5-6 0,-6-7 0,-5 0 0,-5 0 0,-2 3 0,-2 6 0,0 2 0,0-1 0,1 6 0,-1 4 0,4 4 0,3 5 0,4 5 0,4 4 0,3 2 0,3 1 0,-1-3 0,2-3 0,-2-3 0,0-4 0,-3-9 0,-1-9 0,-5-3 0,-4-3 0,-3 3 0,-1 4 0,-2 1 0,0-1 0,-2 7 0,-2 6 0,-4 17 0,-5 13 0,0 11 0,6-14 0,-1 1 0,0 2 0,0 1 0,0-1 0,0 0 0,1 0 0,-1-1 0,1 1 0,0-1 0,2-5 0,-1 0 0,0 2 0,0-2 0,-2 9 0,-1 1 0,2-7 0,-1-4 0,0-4 0,1-9 0,0-12 0,2-12 0,3 1 0,1-1 0,0-3 0,0-1 0,1-4 0,1 0 0,1 0 0,1-1 0,2 2 0,0 0 0,1-1 0,1 2 0,-1 6 0,0 1 0,1-2 0,-1 1 0,5-8 0,1-2 0,-2 8 0,-1 2 0,0 4 0,1 5 0,-3 5 0,0 9 0,-2 8 0,-2 8 0,-1 10 0,-2 3 0,-1 0 0,-2 2 0,-1-4 0,-2 2 0,-3-1 0,1-3 0,2-5 0,0-2 0,2-5 0,1-2 0,1-1 0,2-5 0,2-4 0,3-8 0,3-4 0,0-4 0,0-2 0,1-1 0,0 2 0,0-1 0,1 0 0,-1 2 0,0 1 0,-1 1 0,-1 1 0,0 1 0,-2 0 0,0-1 0,-1-2 0,-1-3 0,0-5 0,-2-6 0,0-8 0,0-4 0,-2 15 0,1-2 0,-1 0 0,0 0 0,0 4 0,0-1 0,0 0 0,0 0 0,0 1 0,0 0 0,0 1 0,0 0 0,0-12 0,0 1 0,1 7 0,0-1 0,2 5 0,0 7 0,1 6 0,0 7 0,0 14 0,-3 11 0,0 11 0,-1-15 0,-1 0 0,0 1 0,-1 1 0,0-1 0,0 0 0,-1 5 0,0 2 0,0-3 0,1 0 0,-1 1 0,1-1 0,0 1 0,0-1 0,1-4 0,1-1 0,-1 4 0,0 0 0,1-7 0,0 0 0,1 17 0,3-6 0,4-3 0,4-7 0,3-9 0,4-16 0,-2-12 0,0-8 0,-4-3 0,-2 2 0,-1 5 0,-3 2 0,3 1 0,-4 3 0,1 5 0,-2 4 0,0 4 0,-2 5 0,0 4 0,-2 3 0,0 4 0,-1 1 0,0-1 0,-2 0 0,0-2 0,-1 0 0,1-2 0,0-2 0,0-1 0,0-2 0,0-3 0,1-3 0,-1-2 0,0-4 0,0-2 0,-3 0 0,-3-1 0,-2 3 0,0 3 0,-2 2 0,0 2 0,0-1 0,2 1 0,2 1 0,3-1 0,3 4 0,1 1 0,6 1 0,6-1 0,8 0 0,6-2 0,0-1 0,1-1 0,-2-2 0,1 0 0,-1-1 0,-4-1 0,-2 0 0,-3 1 0,-4 1 0,-4 1 0,-6-1 0,-4-1 0,0-6 0,1-4 0,0-1 0,2-1 0,0 1 0,0-1 0,0 3 0,0 3 0,1 2 0,-1 3 0,3 3 0,1 5 0,2 7 0,1 9 0,-1 2 0,-1 1 0,-1-5 0,0 0 0,-1-2 0,0-4 0,0-3 0,0-10 0,1-10 0,1-22 0,-2 8 0,-1-4 0,1-3 0,0-3 0,-1 10 0,0-1 0,0 0 0,0-9 0,1-1-54,-1-1 0,-1 0 0,1 8 1,-1 1 53,0 0 0,-1 1 0,1 4 0,-1 2 0,0-17 0,0 6 0,0-1 0,0 7 0,0 12 0,0 16 0,-1 21 0,-2 9 0,1-11 0,0 2 0,-1 1 0,-1 1 0,1 2 0,0-1 0,0-2 0,0 0 0,-1 0 0,1 0 0,0-2 0,1 0 0,0-1 0,0 0 0,1-2 0,0-2 0,1 9 0,0-1 107,1 3 1,5-11-108,4-6 0,3-8 0,3-7 0,-1-3 0,0-4 0,-1 0 0,-1 0 0,-1 1 0,-3 2 0,-2 3 0,-1 3 0,-2 1 0,-3 0 0,0 4 0,-1 2 0,0 1 0,-1 1 0,0 0 0,-2-1 0,0-1 0,0 1 0,1-1 0,-1 0 0,1 0 0,0-1 0,0-1 0,1-1 0,-1-2 0,-1 0 0,-1-3 0,0-4 0,-2-3 0,0-1 0,-3 0 0,-2 3 0,-3 0 0,0 4 0,2 2 0,-2 1 0,3 0 0,0 3 0,2 1 0,2-1 0,3 0 0,7-7 0,10-8 0,8-8 0,5-2 0,-1 3 0,4 0 0,-1 4 0,-6 5 0,0 4 0,-2 2 0,-1 1 0,-6 9 0,-7 7 0,-5 7 0,-8 8 0,-6 2 0,4-12 0,-2-2 0,-7 15 0,-1 0 0,4-3 0,2 2 0,9 3 0,13-2 0,10-18 0,7-3 0,9-3 0,6-3 0,-8-4 0,3 0 0,1-2-137,-3-1 1,2 0-1,-1-2 1,-1 1-1,2-1 1,-1 0 0,-1-1 136,3-1 0,1 0 0,-5-1 0,-2 1 0,-5 0 0,1-3 0</inkml:trace>
  <inkml:trace contextRef="#ctx0" brushRef="#br0" timeOffset="5206">1530 883 8027,'26'-14'0,"1"0"0,-1 0 0,3 0 0,1 1 0,1-1 0,0 0 0,1-1 0,1 0 0,0 0 0,3 0 0,0 0 0,2 0 0,0-1 0,-5 3 0,1-1 0,1 1 0,1-1 0,-1 1 0,2-1 0,1 0 0,0 1 0,0-1 0,2 1 0,-5 1 0,1-1 0,1 1 0,-1 0 0,1 0 0,-1 1 0,-1 1 0,-1 0 0,1 0 0,-1 1 0,1-1 0,-1 2 0,7-2 0,-1 1 0,0 0 0,0 0 0,0 2-371,-2 0 1,-1 1 0,1 0 0,-2 1 0,-3-1 0,10-1 0,-3-1 0,-5 3 0,-8 2 0,0 1 0</inkml:trace>
</inkml:ink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tf02918880_win32.dotx</Template>
  <TotalTime>96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27, 2021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2022</dc:title>
  <dc:creator>Microsoft Office User</dc:creator>
  <cp:keywords/>
  <cp:lastModifiedBy>Spitalnic, Kate E</cp:lastModifiedBy>
  <cp:revision>13</cp:revision>
  <dcterms:created xsi:type="dcterms:W3CDTF">2021-08-13T12:50:00Z</dcterms:created>
  <dcterms:modified xsi:type="dcterms:W3CDTF">2022-02-07T19:19:00Z</dcterms:modified>
  <cp:version/>
</cp:coreProperties>
</file>